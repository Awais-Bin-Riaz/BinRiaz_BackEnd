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56687">
            <w:pPr>
              <w:tabs>
                <w:tab w:val="left" w:pos="990"/>
              </w:tabs>
            </w:pPr>
            <w:bookmarkStart w:id="0" w:name="_GoBack"/>
            <w:bookmarkEnd w:id="0"/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04613D" w:rsidP="001B2ABD">
            <w:pPr>
              <w:pStyle w:val="Title"/>
            </w:pPr>
            <w:r>
              <w:t>hamza ali shah</w:t>
            </w:r>
            <w:proofErr w:type="gramStart"/>
            <w:r w:rsidR="00F36327">
              <w:rPr>
                <w:sz w:val="32"/>
              </w:rPr>
              <w:t>,k</w:t>
            </w:r>
            <w:r w:rsidR="00F36327" w:rsidRPr="00F36327">
              <w:rPr>
                <w:sz w:val="32"/>
              </w:rPr>
              <w:t>arachi</w:t>
            </w:r>
            <w:proofErr w:type="gramEnd"/>
            <w:r w:rsidR="00F36327">
              <w:rPr>
                <w:sz w:val="32"/>
              </w:rPr>
              <w:t>, pakistan</w:t>
            </w:r>
            <w:r w:rsidR="00F36327" w:rsidRPr="00F36327">
              <w:rPr>
                <w:sz w:val="32"/>
              </w:rPr>
              <w:t xml:space="preserve"> </w:t>
            </w:r>
          </w:p>
          <w:p w:rsidR="001B2ABD" w:rsidRDefault="00F36327" w:rsidP="0004613D">
            <w:pPr>
              <w:pStyle w:val="Subtitle"/>
            </w:pPr>
            <w:r w:rsidRPr="00156687">
              <w:rPr>
                <w:spacing w:val="124"/>
                <w:w w:val="100"/>
              </w:rPr>
              <w:t>I</w:t>
            </w:r>
            <w:r w:rsidR="0004613D" w:rsidRPr="00156687">
              <w:rPr>
                <w:spacing w:val="124"/>
                <w:w w:val="100"/>
              </w:rPr>
              <w:t>nterne</w:t>
            </w:r>
            <w:r w:rsidR="0004613D" w:rsidRPr="00156687">
              <w:rPr>
                <w:spacing w:val="1"/>
                <w:w w:val="100"/>
              </w:rPr>
              <w:t>e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667DA9F936F441318B8EB6265F7A1A17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4613D" w:rsidRPr="0004613D" w:rsidRDefault="0004613D" w:rsidP="0004613D">
            <w:pPr>
              <w:pStyle w:val="Name"/>
              <w:rPr>
                <w:b w:val="0"/>
                <w:sz w:val="20"/>
                <w:szCs w:val="18"/>
              </w:rPr>
            </w:pPr>
            <w:r w:rsidRPr="0004613D">
              <w:rPr>
                <w:b w:val="0"/>
                <w:sz w:val="20"/>
                <w:szCs w:val="18"/>
              </w:rPr>
              <w:t xml:space="preserve">An enthusiastic and self dependent industrial chemistry student from Ned university of engineering and </w:t>
            </w:r>
            <w:r w:rsidRPr="0004613D">
              <w:rPr>
                <w:rFonts w:asciiTheme="majorHAnsi" w:hAnsiTheme="majorHAnsi"/>
                <w:b w:val="0"/>
                <w:sz w:val="20"/>
                <w:szCs w:val="18"/>
              </w:rPr>
              <w:t>technology</w:t>
            </w:r>
            <w:r w:rsidRPr="0004613D">
              <w:rPr>
                <w:b w:val="0"/>
                <w:sz w:val="20"/>
                <w:szCs w:val="18"/>
              </w:rPr>
              <w:t>.where i can get the opportunities to prove my abilities by accepting challenges fulfill the company goal and climb the success ladder through continuous learning.</w:t>
            </w:r>
          </w:p>
          <w:p w:rsidR="00036450" w:rsidRDefault="00036450" w:rsidP="009260CD"/>
          <w:p w:rsidR="00036450" w:rsidRPr="0004613D" w:rsidRDefault="00036450" w:rsidP="00036450">
            <w:pPr>
              <w:rPr>
                <w:strike/>
              </w:rPr>
            </w:pPr>
          </w:p>
          <w:sdt>
            <w:sdtPr>
              <w:id w:val="-1954003311"/>
              <w:placeholder>
                <w:docPart w:val="8876EBDB1F654D5F9D13AA5835677953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F92CD9A1A8A45B486AA0B78E2984978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F36327" w:rsidP="004D3011">
            <w:r w:rsidRPr="00B45542">
              <w:rPr>
                <w:sz w:val="24"/>
                <w:szCs w:val="24"/>
              </w:rPr>
              <w:t>03432868657</w:t>
            </w:r>
          </w:p>
          <w:p w:rsidR="004D3011" w:rsidRPr="004D3011" w:rsidRDefault="004D3011" w:rsidP="004D3011"/>
          <w:p w:rsidR="004D3011" w:rsidRDefault="00F36327" w:rsidP="004D3011">
            <w:r>
              <w:t>LinkedIn:</w:t>
            </w:r>
          </w:p>
          <w:p w:rsidR="004D3011" w:rsidRPr="00F36327" w:rsidRDefault="008E3905" w:rsidP="00F36327">
            <w:pPr>
              <w:pStyle w:val="Name"/>
              <w:jc w:val="center"/>
              <w:rPr>
                <w:sz w:val="16"/>
                <w:szCs w:val="16"/>
              </w:rPr>
            </w:pPr>
            <w:hyperlink r:id="rId9" w:history="1">
              <w:r w:rsidR="00F36327" w:rsidRPr="00726448">
                <w:rPr>
                  <w:rStyle w:val="Hyperlink"/>
                  <w:sz w:val="16"/>
                  <w:szCs w:val="16"/>
                </w:rPr>
                <w:t>https://www.linkedin.com/in/hamza-ali-shah-46787a221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796EF6D1ED7F422BAB8A9C998290AED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F36327" w:rsidP="004D3011">
            <w:pPr>
              <w:rPr>
                <w:rStyle w:val="Hyperlink"/>
              </w:rPr>
            </w:pPr>
            <w:r>
              <w:t>hamzaalisha533@gmail.com</w:t>
            </w:r>
          </w:p>
          <w:p w:rsidR="004D3011" w:rsidRPr="00CB0055" w:rsidRDefault="00F36327" w:rsidP="00CB0055">
            <w:pPr>
              <w:pStyle w:val="Heading3"/>
            </w:pPr>
            <w:r>
              <w:t>Soft skills</w:t>
            </w:r>
          </w:p>
          <w:p w:rsidR="00F36327" w:rsidRDefault="00F36327" w:rsidP="00F36327">
            <w:r>
              <w:t>Team work</w:t>
            </w:r>
          </w:p>
          <w:p w:rsidR="00F36327" w:rsidRDefault="00F36327" w:rsidP="00F36327">
            <w:r>
              <w:t>Problem solving skills</w:t>
            </w:r>
          </w:p>
          <w:p w:rsidR="00F36327" w:rsidRDefault="00F36327" w:rsidP="00F36327">
            <w:r>
              <w:t xml:space="preserve">Time management </w:t>
            </w:r>
          </w:p>
          <w:p w:rsidR="00F36327" w:rsidRDefault="00F36327" w:rsidP="00F36327">
            <w:r>
              <w:t>Work ethic</w:t>
            </w:r>
          </w:p>
          <w:p w:rsidR="004D3011" w:rsidRDefault="004D3011" w:rsidP="004D3011"/>
          <w:p w:rsidR="004D3011" w:rsidRPr="004D3011" w:rsidRDefault="004D3011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AAB102E6BE94278BE2507197E9C2E9D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04613D" w:rsidP="00B359E4">
            <w:pPr>
              <w:pStyle w:val="Heading4"/>
            </w:pPr>
            <w:r>
              <w:t xml:space="preserve">NED University </w:t>
            </w:r>
          </w:p>
          <w:p w:rsidR="00036450" w:rsidRPr="00B359E4" w:rsidRDefault="0004613D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23</w:t>
            </w:r>
          </w:p>
          <w:p w:rsidR="004D3011" w:rsidRPr="0004613D" w:rsidRDefault="0004613D" w:rsidP="00036450">
            <w:pPr>
              <w:rPr>
                <w:b/>
              </w:rPr>
            </w:pPr>
            <w:r>
              <w:t xml:space="preserve">Bachelors of science in </w:t>
            </w:r>
            <w:r>
              <w:rPr>
                <w:b/>
              </w:rPr>
              <w:t>Industrial Chemistry</w:t>
            </w:r>
          </w:p>
          <w:p w:rsidR="00036450" w:rsidRDefault="00036450" w:rsidP="00036450"/>
          <w:p w:rsidR="00036450" w:rsidRPr="00B359E4" w:rsidRDefault="00F36327" w:rsidP="00B359E4">
            <w:pPr>
              <w:pStyle w:val="Heading4"/>
            </w:pPr>
            <w:proofErr w:type="spellStart"/>
            <w:r>
              <w:t>Govt</w:t>
            </w:r>
            <w:proofErr w:type="spellEnd"/>
            <w:r>
              <w:t xml:space="preserve"> </w:t>
            </w:r>
            <w:proofErr w:type="spellStart"/>
            <w:r>
              <w:t>Dehli</w:t>
            </w:r>
            <w:proofErr w:type="spellEnd"/>
            <w:r>
              <w:t xml:space="preserve"> College</w:t>
            </w:r>
          </w:p>
          <w:p w:rsidR="00036450" w:rsidRPr="00B359E4" w:rsidRDefault="00F36327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2019</w:t>
            </w:r>
          </w:p>
          <w:p w:rsidR="00036450" w:rsidRDefault="00F36327" w:rsidP="00036450">
            <w:r>
              <w:t>Intermediate passed with 74%</w:t>
            </w:r>
          </w:p>
          <w:p w:rsidR="00F36327" w:rsidRDefault="00F36327" w:rsidP="00036450"/>
          <w:p w:rsidR="00F36327" w:rsidRPr="00B359E4" w:rsidRDefault="00F36327" w:rsidP="00F36327">
            <w:pPr>
              <w:pStyle w:val="Heading4"/>
            </w:pPr>
            <w:proofErr w:type="spellStart"/>
            <w:r>
              <w:t>Rakhshinda</w:t>
            </w:r>
            <w:proofErr w:type="spellEnd"/>
            <w:r>
              <w:t xml:space="preserve"> Public School </w:t>
            </w:r>
          </w:p>
          <w:p w:rsidR="00F36327" w:rsidRPr="00B359E4" w:rsidRDefault="00F36327" w:rsidP="00F36327">
            <w:pPr>
              <w:pStyle w:val="Date"/>
            </w:pPr>
            <w:r>
              <w:t>2015</w:t>
            </w:r>
            <w:r w:rsidRPr="00B359E4">
              <w:t xml:space="preserve"> - </w:t>
            </w:r>
            <w:r>
              <w:t>2017</w:t>
            </w:r>
          </w:p>
          <w:p w:rsidR="00F36327" w:rsidRDefault="00F36327" w:rsidP="00F36327">
            <w:r>
              <w:t>SSC passed with 87%</w:t>
            </w:r>
          </w:p>
          <w:p w:rsidR="00F36327" w:rsidRDefault="00F36327" w:rsidP="00036450"/>
          <w:sdt>
            <w:sdtPr>
              <w:id w:val="1001553383"/>
              <w:placeholder>
                <w:docPart w:val="42240796C34C426A86FD0E9C4C0DA7FC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F36327" w:rsidP="00B359E4">
            <w:pPr>
              <w:pStyle w:val="Heading4"/>
              <w:rPr>
                <w:bCs/>
              </w:rPr>
            </w:pPr>
            <w:r>
              <w:t>Teacher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:rsidR="00036450" w:rsidRPr="00036450" w:rsidRDefault="00F36327" w:rsidP="00B359E4">
            <w:pPr>
              <w:pStyle w:val="Date"/>
            </w:pPr>
            <w:r>
              <w:t>1 year</w:t>
            </w:r>
          </w:p>
          <w:p w:rsidR="00036450" w:rsidRDefault="00F36327" w:rsidP="00036450">
            <w:r>
              <w:t>Teaching mathematics in school and coaching</w:t>
            </w:r>
            <w:r w:rsidR="00036450" w:rsidRPr="00036450">
              <w:t xml:space="preserve"> </w:t>
            </w:r>
          </w:p>
          <w:p w:rsidR="004D3011" w:rsidRPr="00F36327" w:rsidRDefault="00036450" w:rsidP="00F36327">
            <w:pPr>
              <w:pStyle w:val="Heading4"/>
              <w:rPr>
                <w:bCs/>
              </w:rPr>
            </w:pPr>
            <w:r w:rsidRPr="004D3011">
              <w:t xml:space="preserve"> </w:t>
            </w:r>
          </w:p>
          <w:p w:rsidR="004D3011" w:rsidRDefault="004D3011" w:rsidP="00036450"/>
          <w:p w:rsidR="004D3011" w:rsidRPr="004D3011" w:rsidRDefault="004D3011" w:rsidP="004D3011"/>
          <w:p w:rsidR="004D3011" w:rsidRDefault="004D3011" w:rsidP="00036450"/>
          <w:p w:rsidR="00036450" w:rsidRDefault="0004613D" w:rsidP="00036450">
            <w:pPr>
              <w:pStyle w:val="Heading2"/>
            </w:pPr>
            <w:r>
              <w:t>languages</w:t>
            </w:r>
          </w:p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04613D" w:rsidRDefault="0004613D" w:rsidP="000C45FF">
      <w:pPr>
        <w:tabs>
          <w:tab w:val="left" w:pos="990"/>
        </w:tabs>
      </w:pPr>
    </w:p>
    <w:sectPr w:rsidR="0004613D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905" w:rsidRDefault="008E3905" w:rsidP="000C45FF">
      <w:r>
        <w:separator/>
      </w:r>
    </w:p>
  </w:endnote>
  <w:endnote w:type="continuationSeparator" w:id="0">
    <w:p w:rsidR="008E3905" w:rsidRDefault="008E390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905" w:rsidRDefault="008E3905" w:rsidP="000C45FF">
      <w:r>
        <w:separator/>
      </w:r>
    </w:p>
  </w:footnote>
  <w:footnote w:type="continuationSeparator" w:id="0">
    <w:p w:rsidR="008E3905" w:rsidRDefault="008E390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13D" w:rsidRDefault="0004613D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3D"/>
    <w:rsid w:val="00036450"/>
    <w:rsid w:val="0004613D"/>
    <w:rsid w:val="00094499"/>
    <w:rsid w:val="000C45FF"/>
    <w:rsid w:val="000E3FD1"/>
    <w:rsid w:val="00112054"/>
    <w:rsid w:val="001525E1"/>
    <w:rsid w:val="00156687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F2DC6"/>
    <w:rsid w:val="004071FC"/>
    <w:rsid w:val="00445947"/>
    <w:rsid w:val="004813B3"/>
    <w:rsid w:val="00496591"/>
    <w:rsid w:val="004C63E4"/>
    <w:rsid w:val="004D3011"/>
    <w:rsid w:val="005021DD"/>
    <w:rsid w:val="005262AC"/>
    <w:rsid w:val="005E39D5"/>
    <w:rsid w:val="00600670"/>
    <w:rsid w:val="0062123A"/>
    <w:rsid w:val="00646E75"/>
    <w:rsid w:val="006771D0"/>
    <w:rsid w:val="006927AA"/>
    <w:rsid w:val="00715FCB"/>
    <w:rsid w:val="00743101"/>
    <w:rsid w:val="007775E1"/>
    <w:rsid w:val="007867A0"/>
    <w:rsid w:val="007927F5"/>
    <w:rsid w:val="00802CA0"/>
    <w:rsid w:val="008E3905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3632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0957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Name">
    <w:name w:val="Name"/>
    <w:basedOn w:val="Normal"/>
    <w:link w:val="NameChar"/>
    <w:uiPriority w:val="1"/>
    <w:qFormat/>
    <w:rsid w:val="0004613D"/>
    <w:pPr>
      <w:spacing w:after="240"/>
      <w:contextualSpacing/>
    </w:pPr>
    <w:rPr>
      <w:rFonts w:eastAsiaTheme="minorHAnsi"/>
      <w:b/>
      <w:caps/>
      <w:color w:val="775F55" w:themeColor="text2"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04613D"/>
    <w:rPr>
      <w:rFonts w:eastAsiaTheme="minorHAnsi"/>
      <w:b/>
      <w:caps/>
      <w:color w:val="775F55" w:themeColor="text2"/>
      <w:spacing w:val="21"/>
      <w:sz w:val="3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hamza-ali-shah-46787a22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s%20BIn%20Riaz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2">
                  <c:v>Chinese</c:v>
                </c:pt>
                <c:pt idx="3">
                  <c:v>English</c:v>
                </c:pt>
                <c:pt idx="4">
                  <c:v>Urdu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2">
                  <c:v>0.5</c:v>
                </c:pt>
                <c:pt idx="3">
                  <c:v>0.5</c:v>
                </c:pt>
                <c:pt idx="4">
                  <c:v>0.99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7DA9F936F441318B8EB6265F7A1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F0D3B-497B-46EB-8200-5264A8BCD563}"/>
      </w:docPartPr>
      <w:docPartBody>
        <w:p w:rsidR="002E0441" w:rsidRDefault="00C0724C">
          <w:pPr>
            <w:pStyle w:val="667DA9F936F441318B8EB6265F7A1A17"/>
          </w:pPr>
          <w:r w:rsidRPr="00D5459D">
            <w:t>Profile</w:t>
          </w:r>
        </w:p>
      </w:docPartBody>
    </w:docPart>
    <w:docPart>
      <w:docPartPr>
        <w:name w:val="8876EBDB1F654D5F9D13AA5835677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8214C-7B0C-4531-99F0-F4304576D0FD}"/>
      </w:docPartPr>
      <w:docPartBody>
        <w:p w:rsidR="00C0724C" w:rsidRDefault="00C0724C">
          <w:pPr>
            <w:pStyle w:val="8876EBDB1F654D5F9D13AA5835677953"/>
          </w:pPr>
          <w:r w:rsidRPr="00CB0055">
            <w:t>Contact</w:t>
          </w:r>
        </w:p>
      </w:docPartBody>
    </w:docPart>
    <w:docPart>
      <w:docPartPr>
        <w:name w:val="CF92CD9A1A8A45B486AA0B78E2984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E79DD-B133-49AF-8208-945E6892852A}"/>
      </w:docPartPr>
      <w:docPartBody>
        <w:p w:rsidR="00C0724C" w:rsidRDefault="00C0724C">
          <w:pPr>
            <w:pStyle w:val="CF92CD9A1A8A45B486AA0B78E2984978"/>
          </w:pPr>
          <w:r w:rsidRPr="004D3011">
            <w:t>PHONE:</w:t>
          </w:r>
        </w:p>
      </w:docPartBody>
    </w:docPart>
    <w:docPart>
      <w:docPartPr>
        <w:name w:val="796EF6D1ED7F422BAB8A9C998290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E875-DFF3-436A-B87F-40F55063DE2A}"/>
      </w:docPartPr>
      <w:docPartBody>
        <w:p w:rsidR="00C0724C" w:rsidRDefault="00C0724C">
          <w:pPr>
            <w:pStyle w:val="796EF6D1ED7F422BAB8A9C998290AED2"/>
          </w:pPr>
          <w:r w:rsidRPr="004D3011">
            <w:t>EMAIL:</w:t>
          </w:r>
        </w:p>
      </w:docPartBody>
    </w:docPart>
    <w:docPart>
      <w:docPartPr>
        <w:name w:val="8AAB102E6BE94278BE2507197E9C2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43A8D-92CC-49E5-9662-41D4F73AD924}"/>
      </w:docPartPr>
      <w:docPartBody>
        <w:p w:rsidR="00C0724C" w:rsidRDefault="00C0724C">
          <w:pPr>
            <w:pStyle w:val="8AAB102E6BE94278BE2507197E9C2E9D"/>
          </w:pPr>
          <w:r w:rsidRPr="00036450">
            <w:t>EDUCATION</w:t>
          </w:r>
        </w:p>
      </w:docPartBody>
    </w:docPart>
    <w:docPart>
      <w:docPartPr>
        <w:name w:val="42240796C34C426A86FD0E9C4C0DA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28C62-E322-4FE8-8038-EFCABFADE708}"/>
      </w:docPartPr>
      <w:docPartBody>
        <w:p w:rsidR="00C0724C" w:rsidRDefault="00C0724C">
          <w:pPr>
            <w:pStyle w:val="42240796C34C426A86FD0E9C4C0DA7FC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4C"/>
    <w:rsid w:val="002E0441"/>
    <w:rsid w:val="00C0724C"/>
    <w:rsid w:val="00E7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BC80D0895E459E8F674DE65103C06B">
    <w:name w:val="AFBC80D0895E459E8F674DE65103C06B"/>
  </w:style>
  <w:style w:type="paragraph" w:customStyle="1" w:styleId="8ABA0B92A103423BBE4B7C89F2E25D6B">
    <w:name w:val="8ABA0B92A103423BBE4B7C89F2E25D6B"/>
  </w:style>
  <w:style w:type="paragraph" w:customStyle="1" w:styleId="667DA9F936F441318B8EB6265F7A1A17">
    <w:name w:val="667DA9F936F441318B8EB6265F7A1A17"/>
  </w:style>
  <w:style w:type="paragraph" w:customStyle="1" w:styleId="55F244A1A4C642A48FADCBA504B39EBC">
    <w:name w:val="55F244A1A4C642A48FADCBA504B39EBC"/>
  </w:style>
  <w:style w:type="paragraph" w:customStyle="1" w:styleId="8876EBDB1F654D5F9D13AA5835677953">
    <w:name w:val="8876EBDB1F654D5F9D13AA5835677953"/>
  </w:style>
  <w:style w:type="paragraph" w:customStyle="1" w:styleId="CF92CD9A1A8A45B486AA0B78E2984978">
    <w:name w:val="CF92CD9A1A8A45B486AA0B78E2984978"/>
  </w:style>
  <w:style w:type="paragraph" w:customStyle="1" w:styleId="B22658E941A04E7E9DD3C6D64EFE7E92">
    <w:name w:val="B22658E941A04E7E9DD3C6D64EFE7E92"/>
  </w:style>
  <w:style w:type="paragraph" w:customStyle="1" w:styleId="891293B308D54BE3B17670AE7DABEA7D">
    <w:name w:val="891293B308D54BE3B17670AE7DABEA7D"/>
  </w:style>
  <w:style w:type="paragraph" w:customStyle="1" w:styleId="83E6581865CC4481897031DAE4221178">
    <w:name w:val="83E6581865CC4481897031DAE4221178"/>
  </w:style>
  <w:style w:type="paragraph" w:customStyle="1" w:styleId="796EF6D1ED7F422BAB8A9C998290AED2">
    <w:name w:val="796EF6D1ED7F422BAB8A9C998290AED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5C89E0BC97F4FADAD398FAB6C07177A">
    <w:name w:val="55C89E0BC97F4FADAD398FAB6C07177A"/>
  </w:style>
  <w:style w:type="paragraph" w:customStyle="1" w:styleId="5F89F09C78464CD483D4AA2130F03893">
    <w:name w:val="5F89F09C78464CD483D4AA2130F03893"/>
  </w:style>
  <w:style w:type="paragraph" w:customStyle="1" w:styleId="00337F78A54A41D586B90B27057288DA">
    <w:name w:val="00337F78A54A41D586B90B27057288DA"/>
  </w:style>
  <w:style w:type="paragraph" w:customStyle="1" w:styleId="ADC98E6B018C47808CE1E025E9E78421">
    <w:name w:val="ADC98E6B018C47808CE1E025E9E78421"/>
  </w:style>
  <w:style w:type="paragraph" w:customStyle="1" w:styleId="D03EAF85F0504B1AA065B030B44CE6BB">
    <w:name w:val="D03EAF85F0504B1AA065B030B44CE6BB"/>
  </w:style>
  <w:style w:type="paragraph" w:customStyle="1" w:styleId="D9F64721EBA343B69B705361F9CB1149">
    <w:name w:val="D9F64721EBA343B69B705361F9CB1149"/>
  </w:style>
  <w:style w:type="paragraph" w:customStyle="1" w:styleId="8AAB102E6BE94278BE2507197E9C2E9D">
    <w:name w:val="8AAB102E6BE94278BE2507197E9C2E9D"/>
  </w:style>
  <w:style w:type="paragraph" w:customStyle="1" w:styleId="482938EE3C3F48DA955E5A29D3ADECC0">
    <w:name w:val="482938EE3C3F48DA955E5A29D3ADECC0"/>
  </w:style>
  <w:style w:type="paragraph" w:customStyle="1" w:styleId="23F5E029E5AC4652BCC6BF48F7CF215F">
    <w:name w:val="23F5E029E5AC4652BCC6BF48F7CF215F"/>
  </w:style>
  <w:style w:type="paragraph" w:customStyle="1" w:styleId="26E936C343224DB2A3A125EBFA63E0D5">
    <w:name w:val="26E936C343224DB2A3A125EBFA63E0D5"/>
  </w:style>
  <w:style w:type="paragraph" w:customStyle="1" w:styleId="FA8E076062644601AF64F51D5B02B00F">
    <w:name w:val="FA8E076062644601AF64F51D5B02B00F"/>
  </w:style>
  <w:style w:type="paragraph" w:customStyle="1" w:styleId="6E0C8AB7F93F47E898AF7F6807B33BAF">
    <w:name w:val="6E0C8AB7F93F47E898AF7F6807B33BAF"/>
  </w:style>
  <w:style w:type="paragraph" w:customStyle="1" w:styleId="2B8CF1E31E684098A0C8BE1837BA489F">
    <w:name w:val="2B8CF1E31E684098A0C8BE1837BA489F"/>
  </w:style>
  <w:style w:type="paragraph" w:customStyle="1" w:styleId="A170DF288BC444708CE6B6272719AB8B">
    <w:name w:val="A170DF288BC444708CE6B6272719AB8B"/>
  </w:style>
  <w:style w:type="paragraph" w:customStyle="1" w:styleId="42240796C34C426A86FD0E9C4C0DA7FC">
    <w:name w:val="42240796C34C426A86FD0E9C4C0DA7FC"/>
  </w:style>
  <w:style w:type="paragraph" w:customStyle="1" w:styleId="3324621994F746509753184979406000">
    <w:name w:val="3324621994F746509753184979406000"/>
  </w:style>
  <w:style w:type="paragraph" w:customStyle="1" w:styleId="E0FA6E01B27049F49FDF0A61349BBC8C">
    <w:name w:val="E0FA6E01B27049F49FDF0A61349BBC8C"/>
  </w:style>
  <w:style w:type="paragraph" w:customStyle="1" w:styleId="810E95F5DFF24393B9E455F37B72840F">
    <w:name w:val="810E95F5DFF24393B9E455F37B72840F"/>
  </w:style>
  <w:style w:type="paragraph" w:customStyle="1" w:styleId="011353119D664EA99F4E81234C5FB35C">
    <w:name w:val="011353119D664EA99F4E81234C5FB35C"/>
  </w:style>
  <w:style w:type="paragraph" w:customStyle="1" w:styleId="9093B99AD17C435FBD7A8AC8D96D09E8">
    <w:name w:val="9093B99AD17C435FBD7A8AC8D96D09E8"/>
  </w:style>
  <w:style w:type="paragraph" w:customStyle="1" w:styleId="E4A8B80B1D67481AA9D6274AF2911932">
    <w:name w:val="E4A8B80B1D67481AA9D6274AF2911932"/>
  </w:style>
  <w:style w:type="paragraph" w:customStyle="1" w:styleId="0931B25A1652434A81632C45939345BB">
    <w:name w:val="0931B25A1652434A81632C45939345BB"/>
  </w:style>
  <w:style w:type="paragraph" w:customStyle="1" w:styleId="A94A0B3BE0914C7B8D5C1C2707033178">
    <w:name w:val="A94A0B3BE0914C7B8D5C1C2707033178"/>
  </w:style>
  <w:style w:type="paragraph" w:customStyle="1" w:styleId="28FCD1F3CDC34C649F73F2B2265E6B5E">
    <w:name w:val="28FCD1F3CDC34C649F73F2B2265E6B5E"/>
  </w:style>
  <w:style w:type="paragraph" w:customStyle="1" w:styleId="E74D50C32A874ACAA9D775C94457124B">
    <w:name w:val="E74D50C32A874ACAA9D775C94457124B"/>
  </w:style>
  <w:style w:type="paragraph" w:customStyle="1" w:styleId="CE9180BAFD8E4F69BEAEAD34877019D2">
    <w:name w:val="CE9180BAFD8E4F69BEAEAD34877019D2"/>
  </w:style>
  <w:style w:type="paragraph" w:customStyle="1" w:styleId="60CF594AA9184F3989B45180F9BBD111">
    <w:name w:val="60CF594AA9184F3989B45180F9BBD111"/>
  </w:style>
  <w:style w:type="paragraph" w:customStyle="1" w:styleId="A8069874E54246CE8FCF0D0508143C22">
    <w:name w:val="A8069874E54246CE8FCF0D0508143C22"/>
  </w:style>
  <w:style w:type="paragraph" w:customStyle="1" w:styleId="A20C5D7098A741379D692DD26F40E248">
    <w:name w:val="A20C5D7098A741379D692DD26F40E248"/>
  </w:style>
  <w:style w:type="paragraph" w:customStyle="1" w:styleId="BD3E4F39EC6E47A18B012B4D8EE5E364">
    <w:name w:val="BD3E4F39EC6E47A18B012B4D8EE5E36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606164C20874335ADD0C7A838521561">
    <w:name w:val="A606164C20874335ADD0C7A838521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2022-03-07T13:36:00Z</dcterms:created>
  <dcterms:modified xsi:type="dcterms:W3CDTF">2022-03-07T16:33:00Z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